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GUSTAVO GOMES DE OLIVEIRA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gustaveranarede@gmail.com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Vila Brasília Aparecida de Goiânia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Tel. (62) 3548-4485 ou 92887340/991276535</w:t>
      </w:r>
    </w:p>
    <w:p>
      <w:pPr>
        <w:keepNext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ÁREA DE INTERESSE</w:t>
      </w:r>
    </w:p>
    <w:p>
      <w:pPr>
        <w:keepNext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Fanap: Analise e desenvolvimento de sistemas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 periodo</w:t>
      </w:r>
    </w:p>
    <w:p>
      <w:pPr>
        <w:keepNext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EXPERIÊNCIA PROFISSIONAL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Empresa: Autonomo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FONTE TV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(janeiro de 2011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setembro de 2013)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Administrador de Redes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Atividades: 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Gerenciamento de servidores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Administração de Firewall Aker (aplicação de regras, bloqueios, implantação de Qos).  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Acompanhamento de Sistemas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Levantamento de necessidades de infra-estrutura da empresa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Windows Server 2008 (Configuração e Gerenciamento)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HARDTECH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(março de 2008 - julho 2010)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Suporte Técnico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Atividades: 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Serviços e manutenção em Computadores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Serviços e manutenção em Impressoras (linha epson)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Brasil Telecon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(fevereiro de2002 - outubro de 2005)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Suporte ADSL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Atividades: 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Suporte ao clientes do serviço de ADSL (internet) da empresa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Gerenciamento pelo firewall Aker (aplicação de regras, bloqueios, implantação de Qos)</w:t>
      </w:r>
    </w:p>
    <w:p>
      <w:pPr>
        <w:keepNext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u w:val="single"/>
          <w:shd w:fill="auto" w:val="clear"/>
        </w:rPr>
      </w:pPr>
    </w:p>
    <w:p>
      <w:pPr>
        <w:keepNext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CURSOS E CAPACITAÇÃO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BfBiz (São Paulo)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WINDOWS SERVER 2012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Administering Windows Server 2012.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Especialista em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REDES LINUX E WINDOWS 2003 SERVER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Digiten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ASSISTÊNCIA TECNICA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em Microcomputadores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mean(mongo, express, angular, nodejs) pela udemy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Desenvolvedor web 2018 mais 10 projetos pela udemy(php, mysql)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Aplicações web na prática com Javascript e Node.js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ustaveranarede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